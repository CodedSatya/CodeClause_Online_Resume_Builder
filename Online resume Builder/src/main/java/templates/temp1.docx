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C718F9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2A32C8A" w14:textId="53D5A7E9" w:rsidR="00692703" w:rsidRPr="00CF1A49" w:rsidRDefault="007C5EE0" w:rsidP="00913946">
            <w:pPr>
              <w:pStyle w:val="Title"/>
            </w:pPr>
            <w:fldSimple w:instr=" MERGEFIELD fname ">
              <w:r>
                <w:rPr>
                  <w:noProof/>
                </w:rPr>
                <w:t>«fname»</w:t>
              </w:r>
            </w:fldSimple>
            <w:r w:rsidR="00692703" w:rsidRPr="00CF1A49">
              <w:t xml:space="preserve"> </w:t>
            </w:r>
            <w:r>
              <w:rPr>
                <w:rStyle w:val="IntenseEmphasis"/>
              </w:rPr>
              <w:fldChar w:fldCharType="begin"/>
            </w:r>
            <w:r>
              <w:rPr>
                <w:rStyle w:val="IntenseEmphasis"/>
              </w:rPr>
              <w:instrText xml:space="preserve"> MERGEFIELD lname </w:instrText>
            </w:r>
            <w:r>
              <w:rPr>
                <w:rStyle w:val="IntenseEmphasis"/>
              </w:rPr>
              <w:fldChar w:fldCharType="separate"/>
            </w:r>
            <w:r>
              <w:rPr>
                <w:rStyle w:val="IntenseEmphasis"/>
                <w:noProof/>
              </w:rPr>
              <w:t>«lname»</w:t>
            </w:r>
            <w:r>
              <w:rPr>
                <w:rStyle w:val="IntenseEmphasis"/>
              </w:rPr>
              <w:fldChar w:fldCharType="end"/>
            </w:r>
          </w:p>
          <w:p w14:paraId="38F06FF7" w14:textId="38D3CC3D" w:rsidR="00692703" w:rsidRPr="00CF1A49" w:rsidRDefault="007C5EE0" w:rsidP="00913946">
            <w:pPr>
              <w:pStyle w:val="ContactInfo"/>
              <w:contextualSpacing w:val="0"/>
            </w:pPr>
            <w:fldSimple w:instr=" MERGEFIELD phone ">
              <w:r>
                <w:rPr>
                  <w:noProof/>
                </w:rPr>
                <w:t>«phone»</w:t>
              </w:r>
            </w:fldSimple>
          </w:p>
          <w:p w14:paraId="7B043BA8" w14:textId="7E41063B" w:rsidR="00692703" w:rsidRPr="00CF1A49" w:rsidRDefault="007C5EE0" w:rsidP="00913946">
            <w:pPr>
              <w:pStyle w:val="ContactInfoEmphasis"/>
              <w:contextualSpacing w:val="0"/>
            </w:pPr>
            <w:fldSimple w:instr=" MERGEFIELD email ">
              <w:r>
                <w:rPr>
                  <w:noProof/>
                </w:rPr>
                <w:t>«email»</w:t>
              </w:r>
            </w:fldSimple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CCC05B9B39D4ABDB522DF4FCC5DAA6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14:paraId="4BAE5C47" w14:textId="77777777" w:rsidTr="00692703">
        <w:tc>
          <w:tcPr>
            <w:tcW w:w="9360" w:type="dxa"/>
            <w:tcMar>
              <w:top w:w="432" w:type="dxa"/>
            </w:tcMar>
          </w:tcPr>
          <w:p w14:paraId="5B9DB179" w14:textId="38E558A8" w:rsidR="001755A8" w:rsidRPr="007C5EE0" w:rsidRDefault="007C5EE0" w:rsidP="00913946">
            <w:pPr>
              <w:contextualSpacing w:val="0"/>
            </w:pPr>
            <w:r>
              <w:t xml:space="preserve">This is a resume build by online resume builder made by </w:t>
            </w:r>
            <w:hyperlink r:id="rId7" w:history="1">
              <w:r w:rsidRPr="007C5EE0">
                <w:rPr>
                  <w:rStyle w:val="Hyperlink"/>
                </w:rPr>
                <w:t>Sa</w:t>
              </w:r>
              <w:r w:rsidRPr="007C5EE0">
                <w:rPr>
                  <w:rStyle w:val="Hyperlink"/>
                </w:rPr>
                <w:t>t</w:t>
              </w:r>
              <w:r w:rsidRPr="007C5EE0">
                <w:rPr>
                  <w:rStyle w:val="Hyperlink"/>
                </w:rPr>
                <w:t xml:space="preserve">yam Sekhar </w:t>
              </w:r>
              <w:r w:rsidRPr="007C5EE0">
                <w:rPr>
                  <w:rStyle w:val="Hyperlink"/>
                </w:rPr>
                <w:t>B</w:t>
              </w:r>
              <w:r w:rsidRPr="007C5EE0">
                <w:rPr>
                  <w:rStyle w:val="Hyperlink"/>
                </w:rPr>
                <w:t>a</w:t>
              </w:r>
              <w:r w:rsidRPr="007C5EE0">
                <w:rPr>
                  <w:rStyle w:val="Hyperlink"/>
                </w:rPr>
                <w:t>r</w:t>
              </w:r>
              <w:r w:rsidRPr="007C5EE0">
                <w:rPr>
                  <w:rStyle w:val="Hyperlink"/>
                </w:rPr>
                <w:t>ik</w:t>
              </w:r>
            </w:hyperlink>
          </w:p>
        </w:tc>
      </w:tr>
    </w:tbl>
    <w:p w14:paraId="7B16EA27" w14:textId="77777777" w:rsidR="004E01EB" w:rsidRPr="00CF1A49" w:rsidRDefault="007C5EE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40AD195A519415D999C48AFF4A3129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7F5876E" w14:textId="77777777" w:rsidTr="00D66A52">
        <w:tc>
          <w:tcPr>
            <w:tcW w:w="9355" w:type="dxa"/>
          </w:tcPr>
          <w:p w14:paraId="3921DC9E" w14:textId="659158B2" w:rsidR="001D0BF1" w:rsidRPr="00CF1A49" w:rsidRDefault="007C5EE0" w:rsidP="001D0BF1">
            <w:pPr>
              <w:pStyle w:val="Heading3"/>
              <w:contextualSpacing w:val="0"/>
            </w:pPr>
            <w:fldSimple w:instr=" MERGEFIELD j_s_date ">
              <w:r>
                <w:rPr>
                  <w:noProof/>
                </w:rPr>
                <w:t>«j_s_date»</w:t>
              </w:r>
            </w:fldSimple>
            <w:r w:rsidR="001D0BF1" w:rsidRPr="00CF1A49">
              <w:t xml:space="preserve"> – </w:t>
            </w:r>
            <w:fldSimple w:instr=" MERGEFIELD j_e_date ">
              <w:r>
                <w:rPr>
                  <w:noProof/>
                </w:rPr>
                <w:t>«j_e_date»</w:t>
              </w:r>
            </w:fldSimple>
          </w:p>
          <w:p w14:paraId="63197C60" w14:textId="38B8C5D3" w:rsidR="001D0BF1" w:rsidRPr="00CF1A49" w:rsidRDefault="007C5EE0" w:rsidP="001D0BF1">
            <w:pPr>
              <w:pStyle w:val="Heading2"/>
              <w:contextualSpacing w:val="0"/>
            </w:pPr>
            <w:fldSimple w:instr=" MERGEFIELD position ">
              <w:r>
                <w:rPr>
                  <w:noProof/>
                </w:rPr>
                <w:t>«position»</w:t>
              </w:r>
            </w:fldSimple>
            <w:r w:rsidR="001D0BF1" w:rsidRPr="00CF1A49">
              <w:t xml:space="preserve">, </w:t>
            </w:r>
            <w:r>
              <w:rPr>
                <w:rStyle w:val="SubtleReference"/>
              </w:rPr>
              <w:fldChar w:fldCharType="begin"/>
            </w:r>
            <w:r>
              <w:rPr>
                <w:rStyle w:val="SubtleReference"/>
              </w:rPr>
              <w:instrText xml:space="preserve"> MERGEFIELD employer </w:instrText>
            </w:r>
            <w:r>
              <w:rPr>
                <w:rStyle w:val="SubtleReference"/>
              </w:rPr>
              <w:fldChar w:fldCharType="separate"/>
            </w:r>
            <w:r>
              <w:rPr>
                <w:rStyle w:val="SubtleReference"/>
                <w:noProof/>
              </w:rPr>
              <w:t>«employer»</w:t>
            </w:r>
            <w:r>
              <w:rPr>
                <w:rStyle w:val="SubtleReference"/>
              </w:rPr>
              <w:fldChar w:fldCharType="end"/>
            </w:r>
          </w:p>
          <w:p w14:paraId="63C56D0D" w14:textId="141B48B2" w:rsidR="001E3120" w:rsidRPr="00CF1A49" w:rsidRDefault="007C5EE0" w:rsidP="001D0BF1">
            <w:pPr>
              <w:contextualSpacing w:val="0"/>
            </w:pPr>
            <w:fldSimple w:instr=" MERGEFIELD j_city ">
              <w:r>
                <w:rPr>
                  <w:noProof/>
                </w:rPr>
                <w:t>«j_city»</w:t>
              </w:r>
            </w:fldSimple>
          </w:p>
        </w:tc>
      </w:tr>
      <w:tr w:rsidR="00F61DF9" w:rsidRPr="00CF1A49" w14:paraId="29856C0C" w14:textId="77777777" w:rsidTr="00F61DF9">
        <w:tc>
          <w:tcPr>
            <w:tcW w:w="9355" w:type="dxa"/>
            <w:tcMar>
              <w:top w:w="216" w:type="dxa"/>
            </w:tcMar>
          </w:tcPr>
          <w:p w14:paraId="1DBE5311" w14:textId="624BD5B2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9E8D5EE527C74E55B9725233D71CAE25"/>
        </w:placeholder>
        <w:temporary/>
        <w:showingPlcHdr/>
        <w15:appearance w15:val="hidden"/>
      </w:sdtPr>
      <w:sdtEndPr/>
      <w:sdtContent>
        <w:p w14:paraId="7E8EDD0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CC9DCC4" w14:textId="77777777" w:rsidTr="00D66A52">
        <w:tc>
          <w:tcPr>
            <w:tcW w:w="9355" w:type="dxa"/>
          </w:tcPr>
          <w:p w14:paraId="49C2391F" w14:textId="496E7592" w:rsidR="001D0BF1" w:rsidRPr="00CF1A49" w:rsidRDefault="007C5EE0" w:rsidP="001D0BF1">
            <w:pPr>
              <w:pStyle w:val="Heading3"/>
              <w:contextualSpacing w:val="0"/>
            </w:pPr>
            <w:fldSimple w:instr=" MERGEFIELD s_s_date ">
              <w:r>
                <w:rPr>
                  <w:noProof/>
                </w:rPr>
                <w:t>«s_s_date»</w:t>
              </w:r>
            </w:fldSimple>
            <w:r>
              <w:t xml:space="preserve"> -</w:t>
            </w:r>
            <w:r w:rsidR="001D0BF1" w:rsidRPr="00CF1A49">
              <w:t xml:space="preserve"> </w:t>
            </w:r>
            <w:fldSimple w:instr=" MERGEFIELD s_e_date ">
              <w:r>
                <w:rPr>
                  <w:noProof/>
                </w:rPr>
                <w:t>«s_e_date»</w:t>
              </w:r>
            </w:fldSimple>
          </w:p>
          <w:p w14:paraId="3B164389" w14:textId="535296D7" w:rsidR="001D0BF1" w:rsidRPr="00CF1A49" w:rsidRDefault="007C5EE0" w:rsidP="001D0BF1">
            <w:pPr>
              <w:pStyle w:val="Heading2"/>
              <w:contextualSpacing w:val="0"/>
            </w:pPr>
            <w:fldSimple w:instr=" MERGEFIELD education ">
              <w:r>
                <w:rPr>
                  <w:noProof/>
                </w:rPr>
                <w:t>«education»</w:t>
              </w:r>
            </w:fldSimple>
            <w:r w:rsidR="001D0BF1" w:rsidRPr="00CF1A49">
              <w:t xml:space="preserve">, </w:t>
            </w:r>
            <w:r>
              <w:rPr>
                <w:rStyle w:val="SubtleReference"/>
              </w:rPr>
              <w:fldChar w:fldCharType="begin"/>
            </w:r>
            <w:r>
              <w:rPr>
                <w:rStyle w:val="SubtleReference"/>
              </w:rPr>
              <w:instrText xml:space="preserve"> MERGEFIELD school </w:instrText>
            </w:r>
            <w:r>
              <w:rPr>
                <w:rStyle w:val="SubtleReference"/>
              </w:rPr>
              <w:fldChar w:fldCharType="separate"/>
            </w:r>
            <w:r>
              <w:rPr>
                <w:rStyle w:val="SubtleReference"/>
                <w:noProof/>
              </w:rPr>
              <w:t>«school»</w:t>
            </w:r>
            <w:r>
              <w:rPr>
                <w:rStyle w:val="SubtleReference"/>
              </w:rPr>
              <w:fldChar w:fldCharType="end"/>
            </w:r>
          </w:p>
          <w:p w14:paraId="6029C079" w14:textId="581CA5CD" w:rsidR="007538DC" w:rsidRPr="00CF1A49" w:rsidRDefault="007C5EE0" w:rsidP="007538DC">
            <w:pPr>
              <w:contextualSpacing w:val="0"/>
            </w:pPr>
            <w:fldSimple w:instr=" MERGEFIELD school_city ">
              <w:r>
                <w:rPr>
                  <w:noProof/>
                </w:rPr>
                <w:t>«school_city»</w:t>
              </w:r>
            </w:fldSimple>
          </w:p>
        </w:tc>
      </w:tr>
      <w:tr w:rsidR="00F61DF9" w:rsidRPr="00CF1A49" w14:paraId="4F87DE9A" w14:textId="77777777" w:rsidTr="00F61DF9">
        <w:tc>
          <w:tcPr>
            <w:tcW w:w="9355" w:type="dxa"/>
            <w:tcMar>
              <w:top w:w="216" w:type="dxa"/>
            </w:tcMar>
          </w:tcPr>
          <w:p w14:paraId="25231FCE" w14:textId="5E118C9A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D39296FED27346F290647999F1BAABB5"/>
        </w:placeholder>
        <w:temporary/>
        <w:showingPlcHdr/>
        <w15:appearance w15:val="hidden"/>
      </w:sdtPr>
      <w:sdtEndPr/>
      <w:sdtContent>
        <w:p w14:paraId="2A739FB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E801F6F" w14:textId="77777777" w:rsidTr="00CF1A49">
        <w:tc>
          <w:tcPr>
            <w:tcW w:w="4675" w:type="dxa"/>
          </w:tcPr>
          <w:p w14:paraId="2C61BF4F" w14:textId="2F0C9F4E" w:rsidR="001F4E6D" w:rsidRPr="006E1507" w:rsidRDefault="007C5EE0" w:rsidP="006E1507">
            <w:pPr>
              <w:pStyle w:val="ListBullet"/>
              <w:contextualSpacing w:val="0"/>
            </w:pPr>
            <w:fldSimple w:instr=" MERGEFIELD skills ">
              <w:r>
                <w:rPr>
                  <w:noProof/>
                </w:rPr>
                <w:t>«skills»</w:t>
              </w:r>
            </w:fldSimple>
          </w:p>
        </w:tc>
        <w:tc>
          <w:tcPr>
            <w:tcW w:w="4675" w:type="dxa"/>
            <w:tcMar>
              <w:left w:w="360" w:type="dxa"/>
            </w:tcMar>
          </w:tcPr>
          <w:p w14:paraId="3CF4F6C4" w14:textId="5525F17E" w:rsidR="003A0632" w:rsidRPr="006E1507" w:rsidRDefault="007C5EE0" w:rsidP="006E1507">
            <w:pPr>
              <w:pStyle w:val="ListBullet"/>
              <w:contextualSpacing w:val="0"/>
            </w:pPr>
            <w:fldSimple w:instr=" MERGEFIELD languages ">
              <w:r>
                <w:rPr>
                  <w:noProof/>
                </w:rPr>
                <w:t>«languages»</w:t>
              </w:r>
            </w:fldSimple>
          </w:p>
          <w:p w14:paraId="7E04F035" w14:textId="59D2E26C" w:rsidR="001E3120" w:rsidRPr="006E1507" w:rsidRDefault="001E3120" w:rsidP="007C5EE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442BAAB" w14:textId="05AB4FA1" w:rsidR="00AD782D" w:rsidRPr="00CF1A49" w:rsidRDefault="007C5EE0" w:rsidP="0062312F">
      <w:pPr>
        <w:pStyle w:val="Heading1"/>
      </w:pPr>
      <w:r>
        <w:t>Hobbies</w:t>
      </w:r>
    </w:p>
    <w:p w14:paraId="7F0007B0" w14:textId="615A21E3" w:rsidR="00B51D1B" w:rsidRPr="006E1507" w:rsidRDefault="007C5EE0" w:rsidP="006E1507">
      <w:fldSimple w:instr=" MERGEFIELD hobbies ">
        <w:r>
          <w:rPr>
            <w:noProof/>
          </w:rPr>
          <w:t>«hobbies»</w:t>
        </w:r>
      </w:fldSimple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66FBD" w14:textId="77777777" w:rsidR="007C5EE0" w:rsidRDefault="007C5EE0" w:rsidP="0068194B">
      <w:r>
        <w:separator/>
      </w:r>
    </w:p>
    <w:p w14:paraId="3229795B" w14:textId="77777777" w:rsidR="007C5EE0" w:rsidRDefault="007C5EE0"/>
    <w:p w14:paraId="7C216DC6" w14:textId="77777777" w:rsidR="007C5EE0" w:rsidRDefault="007C5EE0"/>
  </w:endnote>
  <w:endnote w:type="continuationSeparator" w:id="0">
    <w:p w14:paraId="44A7088C" w14:textId="77777777" w:rsidR="007C5EE0" w:rsidRDefault="007C5EE0" w:rsidP="0068194B">
      <w:r>
        <w:continuationSeparator/>
      </w:r>
    </w:p>
    <w:p w14:paraId="56FFC9CF" w14:textId="77777777" w:rsidR="007C5EE0" w:rsidRDefault="007C5EE0"/>
    <w:p w14:paraId="2DEDFA12" w14:textId="77777777" w:rsidR="007C5EE0" w:rsidRDefault="007C5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B969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D569" w14:textId="77777777" w:rsidR="007C5EE0" w:rsidRDefault="007C5EE0" w:rsidP="0068194B">
      <w:r>
        <w:separator/>
      </w:r>
    </w:p>
    <w:p w14:paraId="428EFB54" w14:textId="77777777" w:rsidR="007C5EE0" w:rsidRDefault="007C5EE0"/>
    <w:p w14:paraId="024CABB9" w14:textId="77777777" w:rsidR="007C5EE0" w:rsidRDefault="007C5EE0"/>
  </w:footnote>
  <w:footnote w:type="continuationSeparator" w:id="0">
    <w:p w14:paraId="74EB1A48" w14:textId="77777777" w:rsidR="007C5EE0" w:rsidRDefault="007C5EE0" w:rsidP="0068194B">
      <w:r>
        <w:continuationSeparator/>
      </w:r>
    </w:p>
    <w:p w14:paraId="7A5C38D5" w14:textId="77777777" w:rsidR="007C5EE0" w:rsidRDefault="007C5EE0"/>
    <w:p w14:paraId="3EFD4D2C" w14:textId="77777777" w:rsidR="007C5EE0" w:rsidRDefault="007C5E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2D75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E8D8E4" wp14:editId="79D5764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9614D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07434782">
    <w:abstractNumId w:val="9"/>
  </w:num>
  <w:num w:numId="2" w16cid:durableId="949319907">
    <w:abstractNumId w:val="8"/>
  </w:num>
  <w:num w:numId="3" w16cid:durableId="2124185471">
    <w:abstractNumId w:val="7"/>
  </w:num>
  <w:num w:numId="4" w16cid:durableId="1824543730">
    <w:abstractNumId w:val="6"/>
  </w:num>
  <w:num w:numId="5" w16cid:durableId="1535539640">
    <w:abstractNumId w:val="10"/>
  </w:num>
  <w:num w:numId="6" w16cid:durableId="392432085">
    <w:abstractNumId w:val="3"/>
  </w:num>
  <w:num w:numId="7" w16cid:durableId="1870336293">
    <w:abstractNumId w:val="11"/>
  </w:num>
  <w:num w:numId="8" w16cid:durableId="1398432947">
    <w:abstractNumId w:val="2"/>
  </w:num>
  <w:num w:numId="9" w16cid:durableId="240532603">
    <w:abstractNumId w:val="12"/>
  </w:num>
  <w:num w:numId="10" w16cid:durableId="881865967">
    <w:abstractNumId w:val="5"/>
  </w:num>
  <w:num w:numId="11" w16cid:durableId="648678898">
    <w:abstractNumId w:val="4"/>
  </w:num>
  <w:num w:numId="12" w16cid:durableId="807239121">
    <w:abstractNumId w:val="1"/>
  </w:num>
  <w:num w:numId="13" w16cid:durableId="14439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mailMerge>
    <w:mainDocumentType w:val="formLetters"/>
    <w:linkToQuery/>
    <w:dataType w:val="textFile"/>
    <w:connectString w:val=""/>
    <w:query w:val="SELECT * FROM C:\Users\satya\Downloads\resume_data.csv"/>
    <w:dataSource r:id="rId2"/>
    <w:odso>
      <w:fieldMapData>
        <w:lid w:val="en-IN"/>
      </w:fieldMapData>
      <w:fieldMapData>
        <w:type w:val="dbColumn"/>
        <w:name w:val="position"/>
        <w:mappedName w:val="Courtesy Title"/>
        <w:column w:val="9"/>
        <w:lid w:val="en-IN"/>
      </w:fieldMapData>
      <w:fieldMapData>
        <w:type w:val="dbColumn"/>
        <w:name w:val="fname"/>
        <w:mappedName w:val="First Name"/>
        <w:column w:val="0"/>
        <w:lid w:val="en-IN"/>
      </w:fieldMapData>
      <w:fieldMapData>
        <w:lid w:val="en-IN"/>
      </w:fieldMapData>
      <w:fieldMapData>
        <w:type w:val="dbColumn"/>
        <w:name w:val="l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position"/>
        <w:mappedName w:val="Job Title"/>
        <w:column w:val="9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phone"/>
        <w:mappedName w:val="Business Phone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"/>
        <w:mappedName w:val="E-mail Address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E0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5EE0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85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C5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tyambarik57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atya\Downloads\resume_data.csv" TargetMode="External"/><Relationship Id="rId1" Type="http://schemas.openxmlformats.org/officeDocument/2006/relationships/attachedTemplate" Target="file:///C:\Users\satya\AppData\Local\Microsoft\Office\16.0\DTS\en-IN%7bEF1652F5-795B-4949-B9F0-3085CF1BEB1F%7d\%7b40B9D3D2-CB5B-4CDB-891A-B0AE0A483E3D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CC05B9B39D4ABDB522DF4FCC5DA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86052-E090-48A3-943D-58A8DF9DF20B}"/>
      </w:docPartPr>
      <w:docPartBody>
        <w:p w:rsidR="00000000" w:rsidRDefault="00191868">
          <w:pPr>
            <w:pStyle w:val="CCCC05B9B39D4ABDB522DF4FCC5DAA69"/>
          </w:pPr>
          <w:r w:rsidRPr="00CF1A49">
            <w:t>·</w:t>
          </w:r>
        </w:p>
      </w:docPartBody>
    </w:docPart>
    <w:docPart>
      <w:docPartPr>
        <w:name w:val="840AD195A519415D999C48AFF4A3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0F3F4-4A1E-417E-AE38-860F2166BB3F}"/>
      </w:docPartPr>
      <w:docPartBody>
        <w:p w:rsidR="00000000" w:rsidRDefault="00191868">
          <w:pPr>
            <w:pStyle w:val="840AD195A519415D999C48AFF4A31290"/>
          </w:pPr>
          <w:r w:rsidRPr="00CF1A49">
            <w:t>Experience</w:t>
          </w:r>
        </w:p>
      </w:docPartBody>
    </w:docPart>
    <w:docPart>
      <w:docPartPr>
        <w:name w:val="9E8D5EE527C74E55B9725233D71CA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3FD72-4A66-4FE0-93EF-A47194045C3F}"/>
      </w:docPartPr>
      <w:docPartBody>
        <w:p w:rsidR="00000000" w:rsidRDefault="00191868">
          <w:pPr>
            <w:pStyle w:val="9E8D5EE527C74E55B9725233D71CAE25"/>
          </w:pPr>
          <w:r w:rsidRPr="00CF1A49">
            <w:t>Education</w:t>
          </w:r>
        </w:p>
      </w:docPartBody>
    </w:docPart>
    <w:docPart>
      <w:docPartPr>
        <w:name w:val="D39296FED27346F290647999F1BAA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EEDDB-5701-4539-82F0-DFD3D27D8C3E}"/>
      </w:docPartPr>
      <w:docPartBody>
        <w:p w:rsidR="00000000" w:rsidRDefault="00191868">
          <w:pPr>
            <w:pStyle w:val="D39296FED27346F290647999F1BAABB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54C726AFCF4C69BBF37C01A2A3CE30">
    <w:name w:val="6E54C726AFCF4C69BBF37C01A2A3CE3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995F2E0CAC4422EB1E18CBAB776BF48">
    <w:name w:val="3995F2E0CAC4422EB1E18CBAB776BF48"/>
  </w:style>
  <w:style w:type="paragraph" w:customStyle="1" w:styleId="01DE0BA4B92441278C5BB7B651CE4783">
    <w:name w:val="01DE0BA4B92441278C5BB7B651CE4783"/>
  </w:style>
  <w:style w:type="paragraph" w:customStyle="1" w:styleId="4A7FC78DDB19437F81CBCE6EE67E0155">
    <w:name w:val="4A7FC78DDB19437F81CBCE6EE67E0155"/>
  </w:style>
  <w:style w:type="paragraph" w:customStyle="1" w:styleId="05719880C0694FDCA52E9C628540493E">
    <w:name w:val="05719880C0694FDCA52E9C628540493E"/>
  </w:style>
  <w:style w:type="paragraph" w:customStyle="1" w:styleId="A33B2EE4D28448FBB796632A72D80C05">
    <w:name w:val="A33B2EE4D28448FBB796632A72D80C05"/>
  </w:style>
  <w:style w:type="paragraph" w:customStyle="1" w:styleId="CCCC05B9B39D4ABDB522DF4FCC5DAA69">
    <w:name w:val="CCCC05B9B39D4ABDB522DF4FCC5DAA69"/>
  </w:style>
  <w:style w:type="paragraph" w:customStyle="1" w:styleId="0907181ADD844970B1DBFE9B38FA8AD8">
    <w:name w:val="0907181ADD844970B1DBFE9B38FA8AD8"/>
  </w:style>
  <w:style w:type="paragraph" w:customStyle="1" w:styleId="19B2A1AED8EE4781908A8361C2E57247">
    <w:name w:val="19B2A1AED8EE4781908A8361C2E57247"/>
  </w:style>
  <w:style w:type="paragraph" w:customStyle="1" w:styleId="FBBC89AA922A4FC8A0AFA68FE26ED89A">
    <w:name w:val="FBBC89AA922A4FC8A0AFA68FE26ED89A"/>
  </w:style>
  <w:style w:type="paragraph" w:customStyle="1" w:styleId="DC9DAB53AE1F4CE284D1A22526231DAA">
    <w:name w:val="DC9DAB53AE1F4CE284D1A22526231DAA"/>
  </w:style>
  <w:style w:type="paragraph" w:customStyle="1" w:styleId="840AD195A519415D999C48AFF4A31290">
    <w:name w:val="840AD195A519415D999C48AFF4A31290"/>
  </w:style>
  <w:style w:type="paragraph" w:customStyle="1" w:styleId="F389296761B64B9DA03F9BA42692BB20">
    <w:name w:val="F389296761B64B9DA03F9BA42692BB20"/>
  </w:style>
  <w:style w:type="paragraph" w:customStyle="1" w:styleId="164265501DC64322A4E333E796DAF196">
    <w:name w:val="164265501DC64322A4E333E796DAF196"/>
  </w:style>
  <w:style w:type="paragraph" w:customStyle="1" w:styleId="47D77AD45A414D6890CE86EB6FB48AEA">
    <w:name w:val="47D77AD45A414D6890CE86EB6FB48AE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A0BC5E8CC6F4570952C964507200CCC">
    <w:name w:val="8A0BC5E8CC6F4570952C964507200CCC"/>
  </w:style>
  <w:style w:type="paragraph" w:customStyle="1" w:styleId="6931DAD63B5944E181036AE29F76026E">
    <w:name w:val="6931DAD63B5944E181036AE29F76026E"/>
  </w:style>
  <w:style w:type="paragraph" w:customStyle="1" w:styleId="BB8EAD8B170748378993CDE41D1847A0">
    <w:name w:val="BB8EAD8B170748378993CDE41D1847A0"/>
  </w:style>
  <w:style w:type="paragraph" w:customStyle="1" w:styleId="AD807CA81B4C48BE9E920E18FEE8BDF6">
    <w:name w:val="AD807CA81B4C48BE9E920E18FEE8BDF6"/>
  </w:style>
  <w:style w:type="paragraph" w:customStyle="1" w:styleId="9DD55971956C43C5A10AF6244B9EF1A5">
    <w:name w:val="9DD55971956C43C5A10AF6244B9EF1A5"/>
  </w:style>
  <w:style w:type="paragraph" w:customStyle="1" w:styleId="4D01913E41FE40D18955DBBEF9D4BCFB">
    <w:name w:val="4D01913E41FE40D18955DBBEF9D4BCFB"/>
  </w:style>
  <w:style w:type="paragraph" w:customStyle="1" w:styleId="F715F4822CF84863B434D8FEA10D8318">
    <w:name w:val="F715F4822CF84863B434D8FEA10D8318"/>
  </w:style>
  <w:style w:type="paragraph" w:customStyle="1" w:styleId="9E8D5EE527C74E55B9725233D71CAE25">
    <w:name w:val="9E8D5EE527C74E55B9725233D71CAE25"/>
  </w:style>
  <w:style w:type="paragraph" w:customStyle="1" w:styleId="0CBA0C9182FC45D6ADF9C4B9DD0B6049">
    <w:name w:val="0CBA0C9182FC45D6ADF9C4B9DD0B6049"/>
  </w:style>
  <w:style w:type="paragraph" w:customStyle="1" w:styleId="FEC9A59FB0B148C6B5E7FFA2EA7840F0">
    <w:name w:val="FEC9A59FB0B148C6B5E7FFA2EA7840F0"/>
  </w:style>
  <w:style w:type="paragraph" w:customStyle="1" w:styleId="4703B7F71E9048858545726E85E1B807">
    <w:name w:val="4703B7F71E9048858545726E85E1B807"/>
  </w:style>
  <w:style w:type="paragraph" w:customStyle="1" w:styleId="97FB8686DA1849488B98D9EE689FE7B5">
    <w:name w:val="97FB8686DA1849488B98D9EE689FE7B5"/>
  </w:style>
  <w:style w:type="paragraph" w:customStyle="1" w:styleId="2FAA2A7E2A2941AEB9955DC14DE2ACAC">
    <w:name w:val="2FAA2A7E2A2941AEB9955DC14DE2ACAC"/>
  </w:style>
  <w:style w:type="paragraph" w:customStyle="1" w:styleId="149FF4E580DF4C59A8AEA8907E240F82">
    <w:name w:val="149FF4E580DF4C59A8AEA8907E240F82"/>
  </w:style>
  <w:style w:type="paragraph" w:customStyle="1" w:styleId="70CBF2FA08FF468491B5F85ABAEB09AA">
    <w:name w:val="70CBF2FA08FF468491B5F85ABAEB09AA"/>
  </w:style>
  <w:style w:type="paragraph" w:customStyle="1" w:styleId="1BBA267FB795419B98A67470038980F9">
    <w:name w:val="1BBA267FB795419B98A67470038980F9"/>
  </w:style>
  <w:style w:type="paragraph" w:customStyle="1" w:styleId="1C81C1C71E024C38B3E0C393BD440588">
    <w:name w:val="1C81C1C71E024C38B3E0C393BD440588"/>
  </w:style>
  <w:style w:type="paragraph" w:customStyle="1" w:styleId="6A8993478DF241099D35CF7B0E99B18E">
    <w:name w:val="6A8993478DF241099D35CF7B0E99B18E"/>
  </w:style>
  <w:style w:type="paragraph" w:customStyle="1" w:styleId="D39296FED27346F290647999F1BAABB5">
    <w:name w:val="D39296FED27346F290647999F1BAABB5"/>
  </w:style>
  <w:style w:type="paragraph" w:customStyle="1" w:styleId="B2C22EF8545B428FAAB24F0F17D3B2E1">
    <w:name w:val="B2C22EF8545B428FAAB24F0F17D3B2E1"/>
  </w:style>
  <w:style w:type="paragraph" w:customStyle="1" w:styleId="34EFFF39BDD14FCCA21DDD8A32D123B9">
    <w:name w:val="34EFFF39BDD14FCCA21DDD8A32D123B9"/>
  </w:style>
  <w:style w:type="paragraph" w:customStyle="1" w:styleId="1008B7AFE4FE407D9F1E1B27AE637E00">
    <w:name w:val="1008B7AFE4FE407D9F1E1B27AE637E00"/>
  </w:style>
  <w:style w:type="paragraph" w:customStyle="1" w:styleId="28081E4A1A3D447FB65719F990ED46EC">
    <w:name w:val="28081E4A1A3D447FB65719F990ED46EC"/>
  </w:style>
  <w:style w:type="paragraph" w:customStyle="1" w:styleId="F1666C5A2F6646F5A2B5F83E8B7B6C98">
    <w:name w:val="F1666C5A2F6646F5A2B5F83E8B7B6C98"/>
  </w:style>
  <w:style w:type="paragraph" w:customStyle="1" w:styleId="33EF95ECA79E45078C33425975A2FC56">
    <w:name w:val="33EF95ECA79E45078C33425975A2FC56"/>
  </w:style>
  <w:style w:type="paragraph" w:customStyle="1" w:styleId="252F8099E23E4AC5ADBD9B8CE59792C9">
    <w:name w:val="252F8099E23E4AC5ADBD9B8CE5979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{40B9D3D2-CB5B-4CDB-891A-B0AE0A483E3D}tf16402488_win32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2023-04-09T04:41:00Z</dcterms:created>
  <dcterms:modified xsi:type="dcterms:W3CDTF">2023-04-09T04:49:00Z</dcterms:modified>
  <cp:category/>
</cp:coreProperties>
</file>