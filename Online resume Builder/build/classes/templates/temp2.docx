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44A6B54" w14:textId="77777777" w:rsidTr="001B2ABD">
        <w:trPr>
          <w:trHeight w:val="4410"/>
        </w:trPr>
        <w:tc>
          <w:tcPr>
            <w:tcW w:w="3600" w:type="dxa"/>
            <w:vAlign w:val="bottom"/>
          </w:tcPr>
          <w:p w14:paraId="1BE3C032" w14:textId="08BAFB41" w:rsidR="001B2ABD" w:rsidRDefault="001B2ABD" w:rsidP="001B2ABD">
            <w:pPr>
              <w:tabs>
                <w:tab w:val="left" w:pos="990"/>
              </w:tabs>
              <w:jc w:val="center"/>
            </w:pPr>
          </w:p>
        </w:tc>
        <w:tc>
          <w:tcPr>
            <w:tcW w:w="720" w:type="dxa"/>
          </w:tcPr>
          <w:p w14:paraId="0B50FA56" w14:textId="77777777" w:rsidR="001B2ABD" w:rsidRDefault="001B2ABD" w:rsidP="000C45FF">
            <w:pPr>
              <w:tabs>
                <w:tab w:val="left" w:pos="990"/>
              </w:tabs>
            </w:pPr>
          </w:p>
        </w:tc>
        <w:tc>
          <w:tcPr>
            <w:tcW w:w="6470" w:type="dxa"/>
            <w:vAlign w:val="bottom"/>
          </w:tcPr>
          <w:p w14:paraId="0FDFD982" w14:textId="223B9493" w:rsidR="00630541" w:rsidRDefault="00630541" w:rsidP="001B2ABD">
            <w:pPr>
              <w:pStyle w:val="Subtitle"/>
              <w:rPr>
                <w:caps/>
                <w:spacing w:val="0"/>
                <w:w w:val="100"/>
                <w:sz w:val="96"/>
                <w:szCs w:val="76"/>
              </w:rPr>
            </w:pPr>
            <w:r>
              <w:rPr>
                <w:caps/>
                <w:spacing w:val="0"/>
                <w:w w:val="100"/>
                <w:sz w:val="96"/>
                <w:szCs w:val="76"/>
              </w:rPr>
              <w:fldChar w:fldCharType="begin"/>
            </w:r>
            <w:r>
              <w:rPr>
                <w:caps/>
                <w:spacing w:val="0"/>
                <w:w w:val="100"/>
                <w:sz w:val="96"/>
                <w:szCs w:val="76"/>
              </w:rPr>
              <w:instrText xml:space="preserve"> MERGEFIELD fname </w:instrText>
            </w:r>
            <w:r>
              <w:rPr>
                <w:caps/>
                <w:spacing w:val="0"/>
                <w:w w:val="100"/>
                <w:sz w:val="96"/>
                <w:szCs w:val="76"/>
              </w:rPr>
              <w:fldChar w:fldCharType="separate"/>
            </w:r>
            <w:r>
              <w:rPr>
                <w:caps/>
                <w:noProof/>
                <w:spacing w:val="0"/>
                <w:w w:val="100"/>
                <w:sz w:val="96"/>
                <w:szCs w:val="76"/>
              </w:rPr>
              <w:t>«fname»</w:t>
            </w:r>
            <w:r>
              <w:rPr>
                <w:caps/>
                <w:spacing w:val="0"/>
                <w:w w:val="100"/>
                <w:sz w:val="96"/>
                <w:szCs w:val="76"/>
              </w:rPr>
              <w:fldChar w:fldCharType="end"/>
            </w:r>
          </w:p>
          <w:p w14:paraId="66769F07" w14:textId="2DB78D20" w:rsidR="00630541" w:rsidRDefault="00630541" w:rsidP="001B2ABD">
            <w:pPr>
              <w:pStyle w:val="Subtitle"/>
              <w:rPr>
                <w:caps/>
                <w:spacing w:val="0"/>
                <w:w w:val="100"/>
                <w:sz w:val="96"/>
                <w:szCs w:val="76"/>
              </w:rPr>
            </w:pPr>
            <w:r>
              <w:rPr>
                <w:caps/>
                <w:spacing w:val="0"/>
                <w:w w:val="100"/>
                <w:sz w:val="96"/>
                <w:szCs w:val="76"/>
              </w:rPr>
              <w:fldChar w:fldCharType="begin"/>
            </w:r>
            <w:r>
              <w:rPr>
                <w:caps/>
                <w:spacing w:val="0"/>
                <w:w w:val="100"/>
                <w:sz w:val="96"/>
                <w:szCs w:val="76"/>
              </w:rPr>
              <w:instrText xml:space="preserve"> MERGEFIELD lname </w:instrText>
            </w:r>
            <w:r>
              <w:rPr>
                <w:caps/>
                <w:spacing w:val="0"/>
                <w:w w:val="100"/>
                <w:sz w:val="96"/>
                <w:szCs w:val="76"/>
              </w:rPr>
              <w:fldChar w:fldCharType="separate"/>
            </w:r>
            <w:r>
              <w:rPr>
                <w:caps/>
                <w:noProof/>
                <w:spacing w:val="0"/>
                <w:w w:val="100"/>
                <w:sz w:val="96"/>
                <w:szCs w:val="76"/>
              </w:rPr>
              <w:t>«lname»</w:t>
            </w:r>
            <w:r>
              <w:rPr>
                <w:caps/>
                <w:spacing w:val="0"/>
                <w:w w:val="100"/>
                <w:sz w:val="96"/>
                <w:szCs w:val="76"/>
              </w:rPr>
              <w:fldChar w:fldCharType="end"/>
            </w:r>
          </w:p>
          <w:p w14:paraId="700C55F4" w14:textId="5B33F523" w:rsidR="001B2ABD" w:rsidRDefault="00630541" w:rsidP="001B2ABD">
            <w:pPr>
              <w:pStyle w:val="Subtitle"/>
            </w:pPr>
            <w:r>
              <w:rPr>
                <w:spacing w:val="0"/>
                <w:w w:val="97"/>
              </w:rPr>
              <w:fldChar w:fldCharType="begin"/>
            </w:r>
            <w:r>
              <w:rPr>
                <w:spacing w:val="0"/>
                <w:w w:val="97"/>
              </w:rPr>
              <w:instrText xml:space="preserve"> MERGEFIELD position </w:instrText>
            </w:r>
            <w:r>
              <w:rPr>
                <w:spacing w:val="0"/>
                <w:w w:val="97"/>
              </w:rPr>
              <w:fldChar w:fldCharType="separate"/>
            </w:r>
            <w:r>
              <w:rPr>
                <w:noProof/>
                <w:spacing w:val="0"/>
                <w:w w:val="97"/>
              </w:rPr>
              <w:t>«position»</w:t>
            </w:r>
            <w:r>
              <w:rPr>
                <w:spacing w:val="0"/>
                <w:w w:val="97"/>
              </w:rPr>
              <w:fldChar w:fldCharType="end"/>
            </w:r>
          </w:p>
        </w:tc>
      </w:tr>
      <w:tr w:rsidR="001B2ABD" w14:paraId="639980EF" w14:textId="77777777" w:rsidTr="001B2ABD">
        <w:tc>
          <w:tcPr>
            <w:tcW w:w="3600" w:type="dxa"/>
          </w:tcPr>
          <w:sdt>
            <w:sdtPr>
              <w:id w:val="-1711873194"/>
              <w:placeholder>
                <w:docPart w:val="7AAAC4E9191F4BA88C83B8B8E81A3189"/>
              </w:placeholder>
              <w:temporary/>
              <w:showingPlcHdr/>
              <w15:appearance w15:val="hidden"/>
            </w:sdtPr>
            <w:sdtEndPr/>
            <w:sdtContent>
              <w:p w14:paraId="56042864" w14:textId="77777777" w:rsidR="001B2ABD" w:rsidRDefault="00036450" w:rsidP="00036450">
                <w:pPr>
                  <w:pStyle w:val="Heading3"/>
                </w:pPr>
                <w:r w:rsidRPr="00D5459D">
                  <w:t>Profile</w:t>
                </w:r>
              </w:p>
            </w:sdtContent>
          </w:sdt>
          <w:sdt>
            <w:sdtPr>
              <w:id w:val="355866036"/>
              <w:placeholder>
                <w:docPart w:val="4D8F9987CD4D407EA7E5E83823DC8EE8"/>
              </w:placeholder>
              <w:temporary/>
              <w:showingPlcHdr/>
              <w15:appearance w15:val="hidden"/>
            </w:sdtPr>
            <w:sdtEndPr/>
            <w:sdtContent>
              <w:p w14:paraId="788E6AF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AAAF32F" w14:textId="77777777" w:rsidR="009260CD" w:rsidRDefault="009260CD" w:rsidP="009260CD"/>
              <w:p w14:paraId="5B3FF70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FF41CFC" w14:textId="77777777" w:rsidR="00036450" w:rsidRDefault="00036450" w:rsidP="00036450"/>
          <w:sdt>
            <w:sdtPr>
              <w:id w:val="-1954003311"/>
              <w:placeholder>
                <w:docPart w:val="ECD0454CAF8346D8982152FDB60062D7"/>
              </w:placeholder>
              <w:temporary/>
              <w:showingPlcHdr/>
              <w15:appearance w15:val="hidden"/>
            </w:sdtPr>
            <w:sdtEndPr/>
            <w:sdtContent>
              <w:p w14:paraId="1308C2CC" w14:textId="77777777" w:rsidR="00036450" w:rsidRPr="00CB0055" w:rsidRDefault="00CB0055" w:rsidP="00CB0055">
                <w:pPr>
                  <w:pStyle w:val="Heading3"/>
                </w:pPr>
                <w:r w:rsidRPr="00CB0055">
                  <w:t>Contact</w:t>
                </w:r>
              </w:p>
            </w:sdtContent>
          </w:sdt>
          <w:sdt>
            <w:sdtPr>
              <w:id w:val="1111563247"/>
              <w:placeholder>
                <w:docPart w:val="EFFC5E0B9B994FC39018FF4A9413BC3A"/>
              </w:placeholder>
              <w:temporary/>
              <w:showingPlcHdr/>
              <w15:appearance w15:val="hidden"/>
            </w:sdtPr>
            <w:sdtEndPr/>
            <w:sdtContent>
              <w:p w14:paraId="5225B804" w14:textId="77777777" w:rsidR="004D3011" w:rsidRDefault="004D3011" w:rsidP="004D3011">
                <w:r w:rsidRPr="004D3011">
                  <w:t>PHONE:</w:t>
                </w:r>
              </w:p>
            </w:sdtContent>
          </w:sdt>
          <w:p w14:paraId="0C115C3B" w14:textId="105DDF9F" w:rsidR="004D3011" w:rsidRDefault="00630541" w:rsidP="004D3011">
            <w:fldSimple w:instr=" MERGEFIELD phone ">
              <w:r>
                <w:rPr>
                  <w:noProof/>
                </w:rPr>
                <w:t>«phone»</w:t>
              </w:r>
            </w:fldSimple>
          </w:p>
          <w:p w14:paraId="110BF0B2" w14:textId="77777777" w:rsidR="004D3011" w:rsidRPr="004D3011" w:rsidRDefault="004D3011" w:rsidP="004D3011"/>
          <w:p w14:paraId="609C1552" w14:textId="77777777" w:rsidR="004D3011" w:rsidRDefault="004D3011" w:rsidP="004D3011"/>
          <w:sdt>
            <w:sdtPr>
              <w:id w:val="-240260293"/>
              <w:placeholder>
                <w:docPart w:val="D63EFD746E6347B6AC3446FEF639E99F"/>
              </w:placeholder>
              <w:temporary/>
              <w:showingPlcHdr/>
              <w15:appearance w15:val="hidden"/>
            </w:sdtPr>
            <w:sdtEndPr/>
            <w:sdtContent>
              <w:p w14:paraId="5EEACE4B" w14:textId="77777777" w:rsidR="004D3011" w:rsidRDefault="004D3011" w:rsidP="004D3011">
                <w:r w:rsidRPr="004D3011">
                  <w:t>EMAIL:</w:t>
                </w:r>
              </w:p>
            </w:sdtContent>
          </w:sdt>
          <w:p w14:paraId="6FF98684" w14:textId="7A34CF7D" w:rsidR="00630541" w:rsidRDefault="00630541" w:rsidP="00CB0055">
            <w:pPr>
              <w:pStyle w:val="Heading3"/>
              <w:rPr>
                <w:rFonts w:asciiTheme="minorHAnsi" w:eastAsiaTheme="minorEastAsia" w:hAnsiTheme="minorHAnsi" w:cstheme="minorBidi"/>
                <w:b w:val="0"/>
                <w:caps w:val="0"/>
                <w:color w:val="auto"/>
                <w:sz w:val="18"/>
                <w:szCs w:val="22"/>
              </w:rPr>
            </w:pPr>
            <w:r>
              <w:rPr>
                <w:rFonts w:asciiTheme="minorHAnsi" w:eastAsiaTheme="minorEastAsia" w:hAnsiTheme="minorHAnsi" w:cstheme="minorBidi"/>
                <w:b w:val="0"/>
                <w:caps w:val="0"/>
                <w:color w:val="auto"/>
                <w:sz w:val="18"/>
                <w:szCs w:val="22"/>
              </w:rPr>
              <w:fldChar w:fldCharType="begin"/>
            </w:r>
            <w:r>
              <w:rPr>
                <w:rFonts w:asciiTheme="minorHAnsi" w:eastAsiaTheme="minorEastAsia" w:hAnsiTheme="minorHAnsi" w:cstheme="minorBidi"/>
                <w:b w:val="0"/>
                <w:caps w:val="0"/>
                <w:color w:val="auto"/>
                <w:sz w:val="18"/>
                <w:szCs w:val="22"/>
              </w:rPr>
              <w:instrText xml:space="preserve"> MERGEFIELD email </w:instrText>
            </w:r>
            <w:r>
              <w:rPr>
                <w:rFonts w:asciiTheme="minorHAnsi" w:eastAsiaTheme="minorEastAsia" w:hAnsiTheme="minorHAnsi" w:cstheme="minorBidi"/>
                <w:b w:val="0"/>
                <w:caps w:val="0"/>
                <w:color w:val="auto"/>
                <w:sz w:val="18"/>
                <w:szCs w:val="22"/>
              </w:rPr>
              <w:fldChar w:fldCharType="separate"/>
            </w:r>
            <w:r>
              <w:rPr>
                <w:rFonts w:asciiTheme="minorHAnsi" w:eastAsiaTheme="minorEastAsia" w:hAnsiTheme="minorHAnsi" w:cstheme="minorBidi"/>
                <w:b w:val="0"/>
                <w:caps w:val="0"/>
                <w:noProof/>
                <w:color w:val="auto"/>
                <w:sz w:val="18"/>
                <w:szCs w:val="22"/>
              </w:rPr>
              <w:t>«email»</w:t>
            </w:r>
            <w:r>
              <w:rPr>
                <w:rFonts w:asciiTheme="minorHAnsi" w:eastAsiaTheme="minorEastAsia" w:hAnsiTheme="minorHAnsi" w:cstheme="minorBidi"/>
                <w:b w:val="0"/>
                <w:caps w:val="0"/>
                <w:color w:val="auto"/>
                <w:sz w:val="18"/>
                <w:szCs w:val="22"/>
              </w:rPr>
              <w:fldChar w:fldCharType="end"/>
            </w:r>
          </w:p>
          <w:p w14:paraId="6C0BA1BF" w14:textId="77777777" w:rsidR="00630541" w:rsidRDefault="00630541" w:rsidP="00CB0055">
            <w:pPr>
              <w:pStyle w:val="Heading3"/>
              <w:rPr>
                <w:rFonts w:asciiTheme="minorHAnsi" w:eastAsiaTheme="minorEastAsia" w:hAnsiTheme="minorHAnsi" w:cstheme="minorBidi"/>
                <w:b w:val="0"/>
                <w:caps w:val="0"/>
                <w:color w:val="auto"/>
                <w:sz w:val="18"/>
                <w:szCs w:val="22"/>
              </w:rPr>
            </w:pPr>
          </w:p>
          <w:p w14:paraId="19EE282F" w14:textId="52AA5855" w:rsidR="004D3011" w:rsidRPr="00CB0055" w:rsidRDefault="00630541" w:rsidP="00CB0055">
            <w:pPr>
              <w:pStyle w:val="Heading3"/>
            </w:pPr>
            <w:sdt>
              <w:sdtPr>
                <w:id w:val="-1444214663"/>
                <w:placeholder>
                  <w:docPart w:val="7A1DEB37E7664A3C8CB0BA44C6DC85D0"/>
                </w:placeholder>
                <w:temporary/>
                <w:showingPlcHdr/>
                <w15:appearance w15:val="hidden"/>
              </w:sdtPr>
              <w:sdtEndPr/>
              <w:sdtContent>
                <w:r w:rsidR="00CB0055" w:rsidRPr="00CB0055">
                  <w:t>Hobbies</w:t>
                </w:r>
              </w:sdtContent>
            </w:sdt>
          </w:p>
          <w:p w14:paraId="6088450D" w14:textId="0D2951E6" w:rsidR="004D3011" w:rsidRDefault="00630541" w:rsidP="004D3011">
            <w:fldSimple w:instr=" MERGEFIELD hobbies ">
              <w:r>
                <w:rPr>
                  <w:noProof/>
                </w:rPr>
                <w:t>«hobbies»</w:t>
              </w:r>
            </w:fldSimple>
          </w:p>
          <w:p w14:paraId="3035804D" w14:textId="51419BA0" w:rsidR="004D3011" w:rsidRPr="004D3011" w:rsidRDefault="004D3011" w:rsidP="004D3011"/>
        </w:tc>
        <w:tc>
          <w:tcPr>
            <w:tcW w:w="720" w:type="dxa"/>
          </w:tcPr>
          <w:p w14:paraId="0F87CF6F" w14:textId="77777777" w:rsidR="001B2ABD" w:rsidRDefault="001B2ABD" w:rsidP="000C45FF">
            <w:pPr>
              <w:tabs>
                <w:tab w:val="left" w:pos="990"/>
              </w:tabs>
            </w:pPr>
          </w:p>
        </w:tc>
        <w:tc>
          <w:tcPr>
            <w:tcW w:w="6470" w:type="dxa"/>
          </w:tcPr>
          <w:sdt>
            <w:sdtPr>
              <w:id w:val="1049110328"/>
              <w:placeholder>
                <w:docPart w:val="24EB597ED718478FA4A345575057382A"/>
              </w:placeholder>
              <w:temporary/>
              <w:showingPlcHdr/>
              <w15:appearance w15:val="hidden"/>
            </w:sdtPr>
            <w:sdtEndPr/>
            <w:sdtContent>
              <w:p w14:paraId="682D9769" w14:textId="77777777" w:rsidR="001B2ABD" w:rsidRDefault="00E25A26" w:rsidP="00036450">
                <w:pPr>
                  <w:pStyle w:val="Heading2"/>
                </w:pPr>
                <w:r w:rsidRPr="00036450">
                  <w:t>EDUCATION</w:t>
                </w:r>
              </w:p>
            </w:sdtContent>
          </w:sdt>
          <w:p w14:paraId="381678ED" w14:textId="02225C80" w:rsidR="00036450" w:rsidRPr="00036450" w:rsidRDefault="00630541" w:rsidP="00B359E4">
            <w:pPr>
              <w:pStyle w:val="Heading4"/>
            </w:pPr>
            <w:fldSimple w:instr=" MERGEFIELD school ">
              <w:r>
                <w:rPr>
                  <w:noProof/>
                </w:rPr>
                <w:t>«school»</w:t>
              </w:r>
            </w:fldSimple>
          </w:p>
          <w:p w14:paraId="41C28613" w14:textId="622DC8D4" w:rsidR="00630541" w:rsidRDefault="00630541" w:rsidP="00B359E4">
            <w:pPr>
              <w:pStyle w:val="Date"/>
            </w:pPr>
            <w:fldSimple w:instr=" MERGEFIELD school_city ">
              <w:r>
                <w:rPr>
                  <w:noProof/>
                </w:rPr>
                <w:t>«school_city»</w:t>
              </w:r>
            </w:fldSimple>
          </w:p>
          <w:p w14:paraId="7C8D8F38" w14:textId="77777777" w:rsidR="00630541" w:rsidRDefault="00630541" w:rsidP="00B359E4">
            <w:pPr>
              <w:pStyle w:val="Date"/>
            </w:pPr>
          </w:p>
          <w:p w14:paraId="5129F782" w14:textId="2527135F" w:rsidR="00036450" w:rsidRDefault="00630541" w:rsidP="00B359E4">
            <w:pPr>
              <w:pStyle w:val="Date"/>
            </w:pPr>
            <w:fldSimple w:instr=" MERGEFIELD s_s_date ">
              <w:r>
                <w:rPr>
                  <w:noProof/>
                </w:rPr>
                <w:t>«s_s_date»</w:t>
              </w:r>
            </w:fldSimple>
            <w:r w:rsidR="00036450" w:rsidRPr="00B359E4">
              <w:t xml:space="preserve"> - </w:t>
            </w:r>
            <w:fldSimple w:instr=" MERGEFIELD s_e_date ">
              <w:r>
                <w:rPr>
                  <w:noProof/>
                </w:rPr>
                <w:t>«s_e_date»</w:t>
              </w:r>
            </w:fldSimple>
            <w:r>
              <w:t>.</w:t>
            </w:r>
          </w:p>
          <w:p w14:paraId="45E3B55D" w14:textId="77777777" w:rsidR="00630541" w:rsidRPr="00630541" w:rsidRDefault="00630541" w:rsidP="00630541"/>
          <w:p w14:paraId="06BB5263" w14:textId="2E293F93" w:rsidR="00036450" w:rsidRPr="00B359E4" w:rsidRDefault="00630541" w:rsidP="00630541">
            <w:fldSimple w:instr=" MERGEFIELD education ">
              <w:r>
                <w:rPr>
                  <w:noProof/>
                </w:rPr>
                <w:t>«education»</w:t>
              </w:r>
            </w:fldSimple>
          </w:p>
          <w:sdt>
            <w:sdtPr>
              <w:id w:val="1001553383"/>
              <w:placeholder>
                <w:docPart w:val="E238B63E6A5E4B03B742D3DE60ED4B6C"/>
              </w:placeholder>
              <w:temporary/>
              <w:showingPlcHdr/>
              <w15:appearance w15:val="hidden"/>
            </w:sdtPr>
            <w:sdtEndPr/>
            <w:sdtContent>
              <w:p w14:paraId="4F22CFED" w14:textId="77777777" w:rsidR="00036450" w:rsidRDefault="00036450" w:rsidP="00036450">
                <w:pPr>
                  <w:pStyle w:val="Heading2"/>
                </w:pPr>
                <w:r w:rsidRPr="00036450">
                  <w:t>WORK EXPERIENCE</w:t>
                </w:r>
              </w:p>
            </w:sdtContent>
          </w:sdt>
          <w:p w14:paraId="058F997B" w14:textId="75A2349B" w:rsidR="00036450" w:rsidRDefault="00630541" w:rsidP="00B359E4">
            <w:pPr>
              <w:pStyle w:val="Heading4"/>
            </w:pPr>
            <w:fldSimple w:instr=" MERGEFIELD employer ">
              <w:r>
                <w:rPr>
                  <w:noProof/>
                </w:rPr>
                <w:t>«employer»</w:t>
              </w:r>
            </w:fldSimple>
            <w:r w:rsidR="00036450">
              <w:t xml:space="preserve"> </w:t>
            </w:r>
            <w:r w:rsidR="00036450" w:rsidRPr="00036450">
              <w:t xml:space="preserve"> </w:t>
            </w:r>
            <w:fldSimple w:instr=" MERGEFIELD position ">
              <w:r>
                <w:rPr>
                  <w:noProof/>
                </w:rPr>
                <w:t>«position»</w:t>
              </w:r>
            </w:fldSimple>
          </w:p>
          <w:p w14:paraId="2B24E39A" w14:textId="3DB23959" w:rsidR="00630541" w:rsidRDefault="00630541" w:rsidP="00B359E4">
            <w:pPr>
              <w:pStyle w:val="Date"/>
            </w:pPr>
            <w:fldSimple w:instr=" MERGEFIELD j_city ">
              <w:r>
                <w:rPr>
                  <w:noProof/>
                </w:rPr>
                <w:t>«j_city»</w:t>
              </w:r>
            </w:fldSimple>
          </w:p>
          <w:p w14:paraId="44524BEF" w14:textId="77777777" w:rsidR="00630541" w:rsidRDefault="00630541" w:rsidP="00B359E4">
            <w:pPr>
              <w:pStyle w:val="Date"/>
            </w:pPr>
          </w:p>
          <w:p w14:paraId="70FFCA1D" w14:textId="23434D4D" w:rsidR="00036450" w:rsidRDefault="00630541" w:rsidP="00B359E4">
            <w:pPr>
              <w:pStyle w:val="Date"/>
            </w:pPr>
            <w:fldSimple w:instr=" MERGEFIELD j_s_date ">
              <w:r>
                <w:rPr>
                  <w:noProof/>
                </w:rPr>
                <w:t>«j_s_date»</w:t>
              </w:r>
            </w:fldSimple>
            <w:r w:rsidR="00036450" w:rsidRPr="00036450">
              <w:t>–</w:t>
            </w:r>
            <w:fldSimple w:instr=" MERGEFIELD j_e_date ">
              <w:r>
                <w:rPr>
                  <w:noProof/>
                </w:rPr>
                <w:t>«j_e_date»</w:t>
              </w:r>
            </w:fldSimple>
          </w:p>
          <w:p w14:paraId="780FD990" w14:textId="77777777" w:rsidR="004D3011" w:rsidRDefault="004D3011" w:rsidP="00036450"/>
          <w:p w14:paraId="0C81DEF4" w14:textId="77777777" w:rsidR="004D3011" w:rsidRDefault="004D3011" w:rsidP="00036450"/>
          <w:sdt>
            <w:sdtPr>
              <w:id w:val="1669594239"/>
              <w:placeholder>
                <w:docPart w:val="FEC1CABBFB9C4EFA93F10ADA30F17D5A"/>
              </w:placeholder>
              <w:temporary/>
              <w:showingPlcHdr/>
              <w15:appearance w15:val="hidden"/>
            </w:sdtPr>
            <w:sdtEndPr/>
            <w:sdtContent>
              <w:p w14:paraId="6D53011E" w14:textId="77777777" w:rsidR="00036450" w:rsidRDefault="00180329" w:rsidP="00036450">
                <w:pPr>
                  <w:pStyle w:val="Heading2"/>
                </w:pPr>
                <w:r w:rsidRPr="00036450">
                  <w:rPr>
                    <w:rStyle w:val="Heading2Char"/>
                    <w:b/>
                    <w:bCs/>
                    <w:caps/>
                  </w:rPr>
                  <w:t>SKILLS</w:t>
                </w:r>
              </w:p>
            </w:sdtContent>
          </w:sdt>
          <w:p w14:paraId="4CD29178" w14:textId="072A80E6" w:rsidR="00036450" w:rsidRDefault="00630541" w:rsidP="004D3011">
            <w:pPr>
              <w:rPr>
                <w:noProof/>
                <w:color w:val="000000" w:themeColor="text1"/>
              </w:rPr>
            </w:pPr>
            <w:r>
              <w:rPr>
                <w:noProof/>
                <w:color w:val="000000" w:themeColor="text1"/>
              </w:rPr>
              <w:fldChar w:fldCharType="begin"/>
            </w:r>
            <w:r>
              <w:rPr>
                <w:noProof/>
                <w:color w:val="000000" w:themeColor="text1"/>
              </w:rPr>
              <w:instrText xml:space="preserve"> MERGEFIELD skills </w:instrText>
            </w:r>
            <w:r>
              <w:rPr>
                <w:noProof/>
                <w:color w:val="000000" w:themeColor="text1"/>
              </w:rPr>
              <w:fldChar w:fldCharType="separate"/>
            </w:r>
            <w:r>
              <w:rPr>
                <w:noProof/>
                <w:color w:val="000000" w:themeColor="text1"/>
              </w:rPr>
              <w:t>«skills»</w:t>
            </w:r>
            <w:r>
              <w:rPr>
                <w:noProof/>
                <w:color w:val="000000" w:themeColor="text1"/>
              </w:rPr>
              <w:fldChar w:fldCharType="end"/>
            </w:r>
          </w:p>
          <w:p w14:paraId="31DF6922" w14:textId="77777777" w:rsidR="00630541" w:rsidRDefault="00630541" w:rsidP="004D3011">
            <w:pPr>
              <w:rPr>
                <w:noProof/>
                <w:color w:val="000000" w:themeColor="text1"/>
              </w:rPr>
            </w:pPr>
          </w:p>
          <w:p w14:paraId="0B005E24" w14:textId="77777777" w:rsidR="00630541" w:rsidRDefault="00630541" w:rsidP="004D3011">
            <w:pPr>
              <w:rPr>
                <w:noProof/>
                <w:color w:val="000000" w:themeColor="text1"/>
              </w:rPr>
            </w:pPr>
          </w:p>
          <w:p w14:paraId="45962E0A" w14:textId="706A250B" w:rsidR="00630541" w:rsidRPr="00630541" w:rsidRDefault="00630541" w:rsidP="00630541">
            <w:pPr>
              <w:pStyle w:val="Heading2"/>
              <w:rPr>
                <w:rFonts w:asciiTheme="minorHAnsi" w:eastAsiaTheme="minorEastAsia" w:hAnsiTheme="minorHAnsi" w:cstheme="minorBidi"/>
                <w:szCs w:val="22"/>
              </w:rPr>
            </w:pPr>
            <w:r>
              <w:t>Languages</w:t>
            </w:r>
          </w:p>
          <w:p w14:paraId="245ECADF" w14:textId="6D30B761" w:rsidR="00630541" w:rsidRPr="004D3011" w:rsidRDefault="00630541" w:rsidP="004D3011">
            <w:pPr>
              <w:rPr>
                <w:color w:val="FFFFFF" w:themeColor="background1"/>
              </w:rPr>
            </w:pPr>
            <w:r>
              <w:rPr>
                <w:color w:val="FFFFFF" w:themeColor="background1"/>
              </w:rPr>
              <w:fldChar w:fldCharType="begin"/>
            </w:r>
            <w:r>
              <w:rPr>
                <w:color w:val="FFFFFF" w:themeColor="background1"/>
              </w:rPr>
              <w:instrText xml:space="preserve"> MERGEFIELD languages </w:instrText>
            </w:r>
            <w:r>
              <w:rPr>
                <w:color w:val="FFFFFF" w:themeColor="background1"/>
              </w:rPr>
              <w:fldChar w:fldCharType="separate"/>
            </w:r>
            <w:r>
              <w:rPr>
                <w:noProof/>
                <w:color w:val="FFFFFF" w:themeColor="background1"/>
              </w:rPr>
              <w:t>«languages»</w:t>
            </w:r>
            <w:r>
              <w:rPr>
                <w:color w:val="FFFFFF" w:themeColor="background1"/>
              </w:rPr>
              <w:fldChar w:fldCharType="end"/>
            </w:r>
          </w:p>
        </w:tc>
      </w:tr>
    </w:tbl>
    <w:p w14:paraId="12F44C4F" w14:textId="77777777" w:rsidR="0043117B" w:rsidRDefault="00630541" w:rsidP="000C45FF">
      <w:pPr>
        <w:tabs>
          <w:tab w:val="left" w:pos="990"/>
        </w:tabs>
      </w:pPr>
    </w:p>
    <w:sectPr w:rsidR="0043117B" w:rsidSect="000C45FF">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BB24" w14:textId="77777777" w:rsidR="00630541" w:rsidRDefault="00630541" w:rsidP="000C45FF">
      <w:r>
        <w:separator/>
      </w:r>
    </w:p>
  </w:endnote>
  <w:endnote w:type="continuationSeparator" w:id="0">
    <w:p w14:paraId="6014DB86" w14:textId="77777777" w:rsidR="00630541" w:rsidRDefault="0063054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A561" w14:textId="77777777" w:rsidR="00630541" w:rsidRDefault="00630541" w:rsidP="000C45FF">
      <w:r>
        <w:separator/>
      </w:r>
    </w:p>
  </w:footnote>
  <w:footnote w:type="continuationSeparator" w:id="0">
    <w:p w14:paraId="76A06DD2" w14:textId="77777777" w:rsidR="00630541" w:rsidRDefault="0063054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509B" w14:textId="77777777" w:rsidR="000C45FF" w:rsidRDefault="000C45FF">
    <w:pPr>
      <w:pStyle w:val="Header"/>
    </w:pPr>
    <w:r>
      <w:rPr>
        <w:noProof/>
      </w:rPr>
      <w:drawing>
        <wp:anchor distT="0" distB="0" distL="114300" distR="114300" simplePos="0" relativeHeight="251658240" behindDoc="1" locked="0" layoutInCell="1" allowOverlap="1" wp14:anchorId="38B99697" wp14:editId="42D2F50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mailMerge>
    <w:mainDocumentType w:val="formLetters"/>
    <w:linkToQuery/>
    <w:dataType w:val="textFile"/>
    <w:connectString w:val=""/>
    <w:query w:val="SELECT * FROM C:\Users\satya\Downloads\resume_data.csv"/>
    <w:dataSource r:id="rId2"/>
    <w:odso>
      <w:fieldMapData>
        <w:lid w:val="en-IN"/>
      </w:fieldMapData>
      <w:fieldMapData>
        <w:type w:val="dbColumn"/>
        <w:name w:val="position"/>
        <w:mappedName w:val="Courtesy Title"/>
        <w:column w:val="9"/>
        <w:lid w:val="en-IN"/>
      </w:fieldMapData>
      <w:fieldMapData>
        <w:type w:val="dbColumn"/>
        <w:name w:val="fname"/>
        <w:mappedName w:val="First Name"/>
        <w:column w:val="0"/>
        <w:lid w:val="en-IN"/>
      </w:fieldMapData>
      <w:fieldMapData>
        <w:lid w:val="en-IN"/>
      </w:fieldMapData>
      <w:fieldMapData>
        <w:type w:val="dbColumn"/>
        <w:name w:val="lname"/>
        <w:mappedName w:val="Last Name"/>
        <w:column w:val="1"/>
        <w:lid w:val="en-IN"/>
      </w:fieldMapData>
      <w:fieldMapData>
        <w:lid w:val="en-IN"/>
      </w:fieldMapData>
      <w:fieldMapData>
        <w:lid w:val="en-IN"/>
      </w:fieldMapData>
      <w:fieldMapData>
        <w:type w:val="dbColumn"/>
        <w:name w:val="position"/>
        <w:mappedName w:val="Job Title"/>
        <w:column w:val="9"/>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phone"/>
        <w:mappedName w:val="Business Phone"/>
        <w:column w:val="3"/>
        <w:lid w:val="en-IN"/>
      </w:fieldMapData>
      <w:fieldMapData>
        <w:lid w:val="en-IN"/>
      </w:fieldMapData>
      <w:fieldMapData>
        <w:lid w:val="en-IN"/>
      </w:fieldMapData>
      <w:fieldMapData>
        <w:lid w:val="en-IN"/>
      </w:fieldMapData>
      <w:fieldMapData>
        <w:type w:val="dbColumn"/>
        <w:name w:val="email"/>
        <w:mappedName w:val="E-mail Address"/>
        <w:column w:val="2"/>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odso>
  </w:mailMerg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4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30541"/>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8F5F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63054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atya\Downloads\resume_data.csv" TargetMode="External"/><Relationship Id="rId1" Type="http://schemas.openxmlformats.org/officeDocument/2006/relationships/attachedTemplate" Target="file:///C:\Users\satya\AppData\Local\Microsoft\Office\16.0\DTS\en-IN%7bEF1652F5-795B-4949-B9F0-3085CF1BEB1F%7d\%7b202C7C34-327F-43D1-802E-9188BA656A62%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AAC4E9191F4BA88C83B8B8E81A3189"/>
        <w:category>
          <w:name w:val="General"/>
          <w:gallery w:val="placeholder"/>
        </w:category>
        <w:types>
          <w:type w:val="bbPlcHdr"/>
        </w:types>
        <w:behaviors>
          <w:behavior w:val="content"/>
        </w:behaviors>
        <w:guid w:val="{B52D755D-9D93-4259-BD16-0073C5B94866}"/>
      </w:docPartPr>
      <w:docPartBody>
        <w:p w:rsidR="00000000" w:rsidRDefault="00ED34B4">
          <w:pPr>
            <w:pStyle w:val="7AAAC4E9191F4BA88C83B8B8E81A3189"/>
          </w:pPr>
          <w:r w:rsidRPr="00D5459D">
            <w:t>Profile</w:t>
          </w:r>
        </w:p>
      </w:docPartBody>
    </w:docPart>
    <w:docPart>
      <w:docPartPr>
        <w:name w:val="4D8F9987CD4D407EA7E5E83823DC8EE8"/>
        <w:category>
          <w:name w:val="General"/>
          <w:gallery w:val="placeholder"/>
        </w:category>
        <w:types>
          <w:type w:val="bbPlcHdr"/>
        </w:types>
        <w:behaviors>
          <w:behavior w:val="content"/>
        </w:behaviors>
        <w:guid w:val="{E163A9AE-C89F-4056-9423-864D9A8A1365}"/>
      </w:docPartPr>
      <w:docPartBody>
        <w:p w:rsidR="007B1C4D" w:rsidRDefault="00ED34B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ED34B4" w:rsidP="009260CD"/>
        <w:p w:rsidR="00000000" w:rsidRDefault="00ED34B4">
          <w:pPr>
            <w:pStyle w:val="4D8F9987CD4D407EA7E5E83823DC8EE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ECD0454CAF8346D8982152FDB60062D7"/>
        <w:category>
          <w:name w:val="General"/>
          <w:gallery w:val="placeholder"/>
        </w:category>
        <w:types>
          <w:type w:val="bbPlcHdr"/>
        </w:types>
        <w:behaviors>
          <w:behavior w:val="content"/>
        </w:behaviors>
        <w:guid w:val="{0B74EBDD-62ED-45D7-8DB3-6E5FB107D3AF}"/>
      </w:docPartPr>
      <w:docPartBody>
        <w:p w:rsidR="00000000" w:rsidRDefault="00ED34B4">
          <w:pPr>
            <w:pStyle w:val="ECD0454CAF8346D8982152FDB60062D7"/>
          </w:pPr>
          <w:r w:rsidRPr="00CB0055">
            <w:t>Contact</w:t>
          </w:r>
        </w:p>
      </w:docPartBody>
    </w:docPart>
    <w:docPart>
      <w:docPartPr>
        <w:name w:val="EFFC5E0B9B994FC39018FF4A9413BC3A"/>
        <w:category>
          <w:name w:val="General"/>
          <w:gallery w:val="placeholder"/>
        </w:category>
        <w:types>
          <w:type w:val="bbPlcHdr"/>
        </w:types>
        <w:behaviors>
          <w:behavior w:val="content"/>
        </w:behaviors>
        <w:guid w:val="{C7D26EBA-31F4-4A52-9C08-4BBAC6805AE9}"/>
      </w:docPartPr>
      <w:docPartBody>
        <w:p w:rsidR="00000000" w:rsidRDefault="00ED34B4">
          <w:pPr>
            <w:pStyle w:val="EFFC5E0B9B994FC39018FF4A9413BC3A"/>
          </w:pPr>
          <w:r w:rsidRPr="004D3011">
            <w:t>PHONE:</w:t>
          </w:r>
        </w:p>
      </w:docPartBody>
    </w:docPart>
    <w:docPart>
      <w:docPartPr>
        <w:name w:val="D63EFD746E6347B6AC3446FEF639E99F"/>
        <w:category>
          <w:name w:val="General"/>
          <w:gallery w:val="placeholder"/>
        </w:category>
        <w:types>
          <w:type w:val="bbPlcHdr"/>
        </w:types>
        <w:behaviors>
          <w:behavior w:val="content"/>
        </w:behaviors>
        <w:guid w:val="{47736E69-D167-487E-9C3D-00EE575FCD6F}"/>
      </w:docPartPr>
      <w:docPartBody>
        <w:p w:rsidR="00000000" w:rsidRDefault="00ED34B4">
          <w:pPr>
            <w:pStyle w:val="D63EFD746E6347B6AC3446FEF639E99F"/>
          </w:pPr>
          <w:r w:rsidRPr="004D3011">
            <w:t>EMAIL:</w:t>
          </w:r>
        </w:p>
      </w:docPartBody>
    </w:docPart>
    <w:docPart>
      <w:docPartPr>
        <w:name w:val="7A1DEB37E7664A3C8CB0BA44C6DC85D0"/>
        <w:category>
          <w:name w:val="General"/>
          <w:gallery w:val="placeholder"/>
        </w:category>
        <w:types>
          <w:type w:val="bbPlcHdr"/>
        </w:types>
        <w:behaviors>
          <w:behavior w:val="content"/>
        </w:behaviors>
        <w:guid w:val="{EC788410-1874-4F49-996A-484EA0EDAC3F}"/>
      </w:docPartPr>
      <w:docPartBody>
        <w:p w:rsidR="00000000" w:rsidRDefault="00ED34B4">
          <w:pPr>
            <w:pStyle w:val="7A1DEB37E7664A3C8CB0BA44C6DC85D0"/>
          </w:pPr>
          <w:r w:rsidRPr="00CB0055">
            <w:t>Hobbies</w:t>
          </w:r>
        </w:p>
      </w:docPartBody>
    </w:docPart>
    <w:docPart>
      <w:docPartPr>
        <w:name w:val="24EB597ED718478FA4A345575057382A"/>
        <w:category>
          <w:name w:val="General"/>
          <w:gallery w:val="placeholder"/>
        </w:category>
        <w:types>
          <w:type w:val="bbPlcHdr"/>
        </w:types>
        <w:behaviors>
          <w:behavior w:val="content"/>
        </w:behaviors>
        <w:guid w:val="{9C0CB050-BE60-4068-8BBC-8C0CE232887F}"/>
      </w:docPartPr>
      <w:docPartBody>
        <w:p w:rsidR="00000000" w:rsidRDefault="00ED34B4">
          <w:pPr>
            <w:pStyle w:val="24EB597ED718478FA4A345575057382A"/>
          </w:pPr>
          <w:r w:rsidRPr="00036450">
            <w:t>EDUCATION</w:t>
          </w:r>
        </w:p>
      </w:docPartBody>
    </w:docPart>
    <w:docPart>
      <w:docPartPr>
        <w:name w:val="E238B63E6A5E4B03B742D3DE60ED4B6C"/>
        <w:category>
          <w:name w:val="General"/>
          <w:gallery w:val="placeholder"/>
        </w:category>
        <w:types>
          <w:type w:val="bbPlcHdr"/>
        </w:types>
        <w:behaviors>
          <w:behavior w:val="content"/>
        </w:behaviors>
        <w:guid w:val="{7BFC4BCB-DBEB-4596-8FFF-0F5D01499547}"/>
      </w:docPartPr>
      <w:docPartBody>
        <w:p w:rsidR="00000000" w:rsidRDefault="00ED34B4">
          <w:pPr>
            <w:pStyle w:val="E238B63E6A5E4B03B742D3DE60ED4B6C"/>
          </w:pPr>
          <w:r w:rsidRPr="00036450">
            <w:t>WORK EXPERIENCE</w:t>
          </w:r>
        </w:p>
      </w:docPartBody>
    </w:docPart>
    <w:docPart>
      <w:docPartPr>
        <w:name w:val="FEC1CABBFB9C4EFA93F10ADA30F17D5A"/>
        <w:category>
          <w:name w:val="General"/>
          <w:gallery w:val="placeholder"/>
        </w:category>
        <w:types>
          <w:type w:val="bbPlcHdr"/>
        </w:types>
        <w:behaviors>
          <w:behavior w:val="content"/>
        </w:behaviors>
        <w:guid w:val="{2ED05991-CAFF-4778-B192-5495EFED0488}"/>
      </w:docPartPr>
      <w:docPartBody>
        <w:p w:rsidR="00000000" w:rsidRDefault="00ED34B4">
          <w:pPr>
            <w:pStyle w:val="FEC1CABBFB9C4EFA93F10ADA30F17D5A"/>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B4"/>
    <w:rsid w:val="00ED3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ED34B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D671D28254350BA8D4A45CC006BCA">
    <w:name w:val="99BD671D28254350BA8D4A45CC006BCA"/>
  </w:style>
  <w:style w:type="paragraph" w:customStyle="1" w:styleId="702973B63703455A8FDAD73EF46C0AC4">
    <w:name w:val="702973B63703455A8FDAD73EF46C0AC4"/>
  </w:style>
  <w:style w:type="paragraph" w:customStyle="1" w:styleId="7AAAC4E9191F4BA88C83B8B8E81A3189">
    <w:name w:val="7AAAC4E9191F4BA88C83B8B8E81A3189"/>
  </w:style>
  <w:style w:type="paragraph" w:customStyle="1" w:styleId="4D8F9987CD4D407EA7E5E83823DC8EE8">
    <w:name w:val="4D8F9987CD4D407EA7E5E83823DC8EE8"/>
  </w:style>
  <w:style w:type="paragraph" w:customStyle="1" w:styleId="ECD0454CAF8346D8982152FDB60062D7">
    <w:name w:val="ECD0454CAF8346D8982152FDB60062D7"/>
  </w:style>
  <w:style w:type="paragraph" w:customStyle="1" w:styleId="EFFC5E0B9B994FC39018FF4A9413BC3A">
    <w:name w:val="EFFC5E0B9B994FC39018FF4A9413BC3A"/>
  </w:style>
  <w:style w:type="paragraph" w:customStyle="1" w:styleId="CEF3141719044B34A090A6D169C0F008">
    <w:name w:val="CEF3141719044B34A090A6D169C0F008"/>
  </w:style>
  <w:style w:type="paragraph" w:customStyle="1" w:styleId="B0D6D99CA6814956BE3ECE5D217A3C4A">
    <w:name w:val="B0D6D99CA6814956BE3ECE5D217A3C4A"/>
  </w:style>
  <w:style w:type="paragraph" w:customStyle="1" w:styleId="D803CA7CB940445286860821D4BA1060">
    <w:name w:val="D803CA7CB940445286860821D4BA1060"/>
  </w:style>
  <w:style w:type="paragraph" w:customStyle="1" w:styleId="D63EFD746E6347B6AC3446FEF639E99F">
    <w:name w:val="D63EFD746E6347B6AC3446FEF639E99F"/>
  </w:style>
  <w:style w:type="character" w:styleId="Hyperlink">
    <w:name w:val="Hyperlink"/>
    <w:basedOn w:val="DefaultParagraphFont"/>
    <w:uiPriority w:val="99"/>
    <w:unhideWhenUsed/>
    <w:rPr>
      <w:color w:val="C45911" w:themeColor="accent2" w:themeShade="BF"/>
      <w:u w:val="single"/>
    </w:rPr>
  </w:style>
  <w:style w:type="paragraph" w:customStyle="1" w:styleId="1C4D4BEFA0C94585B138CC4F161F390B">
    <w:name w:val="1C4D4BEFA0C94585B138CC4F161F390B"/>
  </w:style>
  <w:style w:type="paragraph" w:customStyle="1" w:styleId="7A1DEB37E7664A3C8CB0BA44C6DC85D0">
    <w:name w:val="7A1DEB37E7664A3C8CB0BA44C6DC85D0"/>
  </w:style>
  <w:style w:type="paragraph" w:customStyle="1" w:styleId="3B219885F9654251A5323592CC6761B2">
    <w:name w:val="3B219885F9654251A5323592CC6761B2"/>
  </w:style>
  <w:style w:type="paragraph" w:customStyle="1" w:styleId="9E0A9FA45D4944598C865A3E7C701B28">
    <w:name w:val="9E0A9FA45D4944598C865A3E7C701B28"/>
  </w:style>
  <w:style w:type="paragraph" w:customStyle="1" w:styleId="2B15CB14AC50416ABAFE6436ECF6DD1D">
    <w:name w:val="2B15CB14AC50416ABAFE6436ECF6DD1D"/>
  </w:style>
  <w:style w:type="paragraph" w:customStyle="1" w:styleId="34348F28C87F4504BEDE237B9C728617">
    <w:name w:val="34348F28C87F4504BEDE237B9C728617"/>
  </w:style>
  <w:style w:type="paragraph" w:customStyle="1" w:styleId="24EB597ED718478FA4A345575057382A">
    <w:name w:val="24EB597ED718478FA4A345575057382A"/>
  </w:style>
  <w:style w:type="paragraph" w:customStyle="1" w:styleId="7D5EE12E271A47E5A0C531D214D1530E">
    <w:name w:val="7D5EE12E271A47E5A0C531D214D1530E"/>
  </w:style>
  <w:style w:type="paragraph" w:customStyle="1" w:styleId="823959D0CE9A41B394DB2099BB7B5F30">
    <w:name w:val="823959D0CE9A41B394DB2099BB7B5F30"/>
  </w:style>
  <w:style w:type="paragraph" w:customStyle="1" w:styleId="A5546802EF72484D9CC6A25674CBAC2D">
    <w:name w:val="A5546802EF72484D9CC6A25674CBAC2D"/>
  </w:style>
  <w:style w:type="paragraph" w:customStyle="1" w:styleId="ACE4EE8B9F3F4E16957089529B95812A">
    <w:name w:val="ACE4EE8B9F3F4E16957089529B95812A"/>
  </w:style>
  <w:style w:type="paragraph" w:customStyle="1" w:styleId="0A7636E834554DBFA62189B607EC6AF7">
    <w:name w:val="0A7636E834554DBFA62189B607EC6AF7"/>
  </w:style>
  <w:style w:type="paragraph" w:customStyle="1" w:styleId="1E9D09942F934D0E94A66B18ABA407DF">
    <w:name w:val="1E9D09942F934D0E94A66B18ABA407DF"/>
  </w:style>
  <w:style w:type="paragraph" w:customStyle="1" w:styleId="EAC08F741462478DAFDE691B00EE8B3D">
    <w:name w:val="EAC08F741462478DAFDE691B00EE8B3D"/>
  </w:style>
  <w:style w:type="paragraph" w:customStyle="1" w:styleId="E238B63E6A5E4B03B742D3DE60ED4B6C">
    <w:name w:val="E238B63E6A5E4B03B742D3DE60ED4B6C"/>
  </w:style>
  <w:style w:type="paragraph" w:customStyle="1" w:styleId="B4FEE301B9784CF7820A9927ACEE4CD3">
    <w:name w:val="B4FEE301B9784CF7820A9927ACEE4CD3"/>
  </w:style>
  <w:style w:type="paragraph" w:customStyle="1" w:styleId="D10B0ECD1E4C41EB9132D65677C92435">
    <w:name w:val="D10B0ECD1E4C41EB9132D65677C92435"/>
  </w:style>
  <w:style w:type="paragraph" w:customStyle="1" w:styleId="CA42F9D2383A4FF88BE5BC6C762F22E7">
    <w:name w:val="CA42F9D2383A4FF88BE5BC6C762F22E7"/>
  </w:style>
  <w:style w:type="paragraph" w:customStyle="1" w:styleId="00F9A400A470405A88136018CA43F7FD">
    <w:name w:val="00F9A400A470405A88136018CA43F7FD"/>
  </w:style>
  <w:style w:type="paragraph" w:customStyle="1" w:styleId="4AA56F72352F4BD0AF29E238428E21C5">
    <w:name w:val="4AA56F72352F4BD0AF29E238428E21C5"/>
  </w:style>
  <w:style w:type="paragraph" w:customStyle="1" w:styleId="99162440B4D04003AC803CDF024BC49C">
    <w:name w:val="99162440B4D04003AC803CDF024BC49C"/>
  </w:style>
  <w:style w:type="paragraph" w:customStyle="1" w:styleId="9D7E64321D9C480F84910C3DFA202503">
    <w:name w:val="9D7E64321D9C480F84910C3DFA202503"/>
  </w:style>
  <w:style w:type="paragraph" w:customStyle="1" w:styleId="1169F75A1BDD46F09A24199ADAB8C22D">
    <w:name w:val="1169F75A1BDD46F09A24199ADAB8C22D"/>
  </w:style>
  <w:style w:type="paragraph" w:customStyle="1" w:styleId="223D5E23F8084ED8A1B3FC4895525459">
    <w:name w:val="223D5E23F8084ED8A1B3FC4895525459"/>
  </w:style>
  <w:style w:type="paragraph" w:customStyle="1" w:styleId="16BB7B70B37B44B88C1679F26DD2943F">
    <w:name w:val="16BB7B70B37B44B88C1679F26DD2943F"/>
  </w:style>
  <w:style w:type="paragraph" w:customStyle="1" w:styleId="473BD6E67DDB4375996709C5F514C8D7">
    <w:name w:val="473BD6E67DDB4375996709C5F514C8D7"/>
  </w:style>
  <w:style w:type="paragraph" w:customStyle="1" w:styleId="9F3B2E1760974E32AA98ED709A079C7E">
    <w:name w:val="9F3B2E1760974E32AA98ED709A079C7E"/>
  </w:style>
  <w:style w:type="paragraph" w:customStyle="1" w:styleId="0F0669C1DF4A4CD19335ED4CD6FB45FF">
    <w:name w:val="0F0669C1DF4A4CD19335ED4CD6FB45FF"/>
  </w:style>
  <w:style w:type="paragraph" w:customStyle="1" w:styleId="A0DC437502D24B03BBAF6AD96AC4790E">
    <w:name w:val="A0DC437502D24B03BBAF6AD96AC4790E"/>
  </w:style>
  <w:style w:type="paragraph" w:customStyle="1" w:styleId="0B22986C840B47578729C15612EE15DF">
    <w:name w:val="0B22986C840B47578729C15612EE15DF"/>
  </w:style>
  <w:style w:type="character" w:customStyle="1" w:styleId="Heading2Char">
    <w:name w:val="Heading 2 Char"/>
    <w:basedOn w:val="DefaultParagraphFont"/>
    <w:link w:val="Heading2"/>
    <w:uiPriority w:val="9"/>
    <w:rsid w:val="00ED34B4"/>
    <w:rPr>
      <w:rFonts w:asciiTheme="majorHAnsi" w:eastAsiaTheme="majorEastAsia" w:hAnsiTheme="majorHAnsi" w:cstheme="majorBidi"/>
      <w:b/>
      <w:bCs/>
      <w:caps/>
      <w:szCs w:val="26"/>
      <w:lang w:val="en-US" w:eastAsia="ja-JP"/>
    </w:rPr>
  </w:style>
  <w:style w:type="paragraph" w:customStyle="1" w:styleId="FEC1CABBFB9C4EFA93F10ADA30F17D5A">
    <w:name w:val="FEC1CABBFB9C4EFA93F10ADA30F17D5A"/>
  </w:style>
  <w:style w:type="paragraph" w:customStyle="1" w:styleId="DCF588F7CE774457906A935F27DD176F">
    <w:name w:val="DCF588F7CE774457906A935F27DD176F"/>
    <w:rsid w:val="00ED34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{202C7C34-327F-43D1-802E-9188BA656A62}tf00546271_win32</Template>
  <TotalTime>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2023-04-09T04:51:00Z</dcterms:created>
  <dcterms:modified xsi:type="dcterms:W3CDTF">2023-04-09T04:58:00Z</dcterms:modified>
</cp:coreProperties>
</file>